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项目排错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空指针异常</w:t>
      </w:r>
    </w:p>
    <w:p>
      <w:r>
        <w:drawing>
          <wp:inline distT="0" distB="0" distL="114300" distR="114300">
            <wp:extent cx="5272405" cy="1688465"/>
            <wp:effectExtent l="0" t="0" r="444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Service层似乎没什么问题？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468755"/>
            <wp:effectExtent l="0" t="0" r="444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68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242310"/>
            <wp:effectExtent l="0" t="0" r="889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42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后来发现犯了一个弱智错误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Service层没有使用@Service注解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Controller引用Service时没有装载Service组件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最后更改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533265" cy="84772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866515" cy="86677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eastAsiaTheme="minorEastAsia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Invalid bound statement (not found)</w:t>
      </w:r>
    </w:p>
    <w:p>
      <w:pPr>
        <w:rPr>
          <w:rFonts w:hint="eastAsia" w:eastAsiaTheme="minorEastAsia"/>
          <w:lang w:val="en-US" w:eastAsia="zh-CN"/>
        </w:rPr>
      </w:pPr>
    </w:p>
    <w:p>
      <w:r>
        <w:drawing>
          <wp:inline distT="0" distB="0" distL="114300" distR="114300">
            <wp:extent cx="5260975" cy="2084070"/>
            <wp:effectExtent l="0" t="0" r="1587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084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出现这个问题一般是下面几个原因：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Mapper接口中的方法名没有与XxxMapper.xml中的id一致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433705"/>
            <wp:effectExtent l="0" t="0" r="571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3675" cy="926465"/>
            <wp:effectExtent l="0" t="0" r="317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xml文件所在的package名称是</w:t>
      </w:r>
      <w:r>
        <w:rPr>
          <w:rFonts w:hint="eastAsia"/>
          <w:lang w:val="en-US" w:eastAsia="zh-CN"/>
        </w:rPr>
        <w:t xml:space="preserve">与Mapper </w:t>
      </w:r>
      <w:r>
        <w:rPr>
          <w:rFonts w:hint="eastAsia" w:eastAsiaTheme="minorEastAsia"/>
          <w:lang w:val="en-US" w:eastAsia="zh-CN"/>
        </w:rPr>
        <w:t>interface对应的package名称</w:t>
      </w:r>
      <w:r>
        <w:rPr>
          <w:rFonts w:hint="eastAsia"/>
          <w:lang w:val="en-US" w:eastAsia="zh-CN"/>
        </w:rPr>
        <w:t>不一致；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Mapper.</w:t>
      </w:r>
      <w:r>
        <w:rPr>
          <w:rFonts w:hint="eastAsia" w:eastAsiaTheme="minorEastAsia"/>
          <w:lang w:val="en-US" w:eastAsia="zh-CN"/>
        </w:rPr>
        <w:t>xml文件的namespace</w:t>
      </w:r>
      <w:r>
        <w:rPr>
          <w:rFonts w:hint="eastAsia"/>
          <w:lang w:val="en-US" w:eastAsia="zh-CN"/>
        </w:rPr>
        <w:t xml:space="preserve">和Mapper </w:t>
      </w:r>
      <w:r>
        <w:rPr>
          <w:rFonts w:hint="eastAsia" w:eastAsiaTheme="minorEastAsia"/>
          <w:lang w:val="en-US" w:eastAsia="zh-CN"/>
        </w:rPr>
        <w:t>interface对应的package</w:t>
      </w:r>
      <w:r>
        <w:rPr>
          <w:rFonts w:hint="eastAsia"/>
          <w:lang w:val="en-US" w:eastAsia="zh-CN"/>
        </w:rPr>
        <w:t>不一致；</w:t>
      </w: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比如UserMapper接口所在的包为</w:t>
      </w:r>
      <w:r>
        <w:rPr>
          <w:rFonts w:hint="eastAsia"/>
          <w:color w:val="FF0000"/>
          <w:lang w:val="en-US" w:eastAsia="zh-CN"/>
        </w:rPr>
        <w:t>com.xxx.xxx.mapper</w:t>
      </w:r>
      <w:r>
        <w:rPr>
          <w:rFonts w:hint="eastAsia"/>
          <w:lang w:val="en-US" w:eastAsia="zh-CN"/>
        </w:rPr>
        <w:t>，则UserMapper.xml的namespace应该为</w:t>
      </w:r>
      <w:r>
        <w:rPr>
          <w:rFonts w:hint="eastAsia"/>
          <w:color w:val="FF0000"/>
          <w:lang w:val="en-US" w:eastAsia="zh-CN"/>
        </w:rPr>
        <w:t>com.xxx.xxx.mapper.UserMapper。（一定要包含接口名！！！）</w:t>
      </w: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5271770" cy="426720"/>
            <wp:effectExtent l="0" t="0" r="5080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Mapper.xml应该放在Resource目录下，idea中的目录结构应该是这样的：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960245" cy="2912745"/>
            <wp:effectExtent l="0" t="0" r="190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2912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is no getter for property named 'userId' in 'class java.lang.Integer'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960" cy="1105535"/>
            <wp:effectExtent l="0" t="0" r="8890" b="184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造成这种错误的原因是传进来的参数不是自定义的Bean类型，解决方法有两个：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修改mapper.xml中的参数名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val="en-US" w:eastAsia="zh-CN"/>
        </w:rPr>
        <w:t>userId改成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_parameter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28295"/>
            <wp:effectExtent l="0" t="0" r="5080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8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修改Mapper接口中方法的参数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3968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个人推荐使用第二种方式，参数可以见名知意。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5839FE"/>
    <w:multiLevelType w:val="singleLevel"/>
    <w:tmpl w:val="D55839F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E489A19"/>
    <w:multiLevelType w:val="singleLevel"/>
    <w:tmpl w:val="FE489A1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0F2E7F6"/>
    <w:multiLevelType w:val="singleLevel"/>
    <w:tmpl w:val="30F2E7F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E5D4B"/>
    <w:rsid w:val="0361387D"/>
    <w:rsid w:val="06034BBE"/>
    <w:rsid w:val="066A59FC"/>
    <w:rsid w:val="095F766B"/>
    <w:rsid w:val="09B62DCD"/>
    <w:rsid w:val="09EF4AF9"/>
    <w:rsid w:val="0D323EE2"/>
    <w:rsid w:val="0D407C26"/>
    <w:rsid w:val="0DD728F6"/>
    <w:rsid w:val="0DDD540C"/>
    <w:rsid w:val="13811174"/>
    <w:rsid w:val="15A450C4"/>
    <w:rsid w:val="18ED553B"/>
    <w:rsid w:val="1AE52F9B"/>
    <w:rsid w:val="1B135068"/>
    <w:rsid w:val="1E1F74EB"/>
    <w:rsid w:val="1FD0344B"/>
    <w:rsid w:val="212F4FA1"/>
    <w:rsid w:val="223B4EAA"/>
    <w:rsid w:val="2586060B"/>
    <w:rsid w:val="27460156"/>
    <w:rsid w:val="290B52E6"/>
    <w:rsid w:val="29117958"/>
    <w:rsid w:val="2AAD2B87"/>
    <w:rsid w:val="2BB91F6D"/>
    <w:rsid w:val="2BFF3E22"/>
    <w:rsid w:val="2F9A61B5"/>
    <w:rsid w:val="301819E9"/>
    <w:rsid w:val="312B0864"/>
    <w:rsid w:val="31742902"/>
    <w:rsid w:val="31907E77"/>
    <w:rsid w:val="31AF1DE4"/>
    <w:rsid w:val="352202FC"/>
    <w:rsid w:val="36221E71"/>
    <w:rsid w:val="36736FB2"/>
    <w:rsid w:val="375C228F"/>
    <w:rsid w:val="37D96CCB"/>
    <w:rsid w:val="393A25D8"/>
    <w:rsid w:val="39D54ABE"/>
    <w:rsid w:val="39EA225A"/>
    <w:rsid w:val="3BAE4646"/>
    <w:rsid w:val="3C9B26C0"/>
    <w:rsid w:val="40440AFF"/>
    <w:rsid w:val="41542976"/>
    <w:rsid w:val="417F7B54"/>
    <w:rsid w:val="429713DD"/>
    <w:rsid w:val="43782DFD"/>
    <w:rsid w:val="466F1D8A"/>
    <w:rsid w:val="46A57542"/>
    <w:rsid w:val="48421FBE"/>
    <w:rsid w:val="4A0D2C19"/>
    <w:rsid w:val="4B9378E8"/>
    <w:rsid w:val="4D4D2F88"/>
    <w:rsid w:val="513632D3"/>
    <w:rsid w:val="56655F33"/>
    <w:rsid w:val="56735005"/>
    <w:rsid w:val="5674376B"/>
    <w:rsid w:val="57DD68C0"/>
    <w:rsid w:val="5B900CCB"/>
    <w:rsid w:val="5D4A11D4"/>
    <w:rsid w:val="5D717C44"/>
    <w:rsid w:val="615368CA"/>
    <w:rsid w:val="62C31D36"/>
    <w:rsid w:val="635B6A6E"/>
    <w:rsid w:val="636F476E"/>
    <w:rsid w:val="66C26385"/>
    <w:rsid w:val="670B7264"/>
    <w:rsid w:val="677A54F4"/>
    <w:rsid w:val="69FC3D02"/>
    <w:rsid w:val="6C4564D2"/>
    <w:rsid w:val="6C984AC0"/>
    <w:rsid w:val="6D535020"/>
    <w:rsid w:val="6E9D6475"/>
    <w:rsid w:val="6EBD54C3"/>
    <w:rsid w:val="6F7324A7"/>
    <w:rsid w:val="6FFA71B2"/>
    <w:rsid w:val="702810CD"/>
    <w:rsid w:val="718F6E9E"/>
    <w:rsid w:val="73075E70"/>
    <w:rsid w:val="73252BEA"/>
    <w:rsid w:val="773232AE"/>
    <w:rsid w:val="795B0E6B"/>
    <w:rsid w:val="7B6C616D"/>
    <w:rsid w:val="7BFE5D4B"/>
    <w:rsid w:val="7E14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2018-11-13T01:45:00Z</dcterms:created>
  <dc:creator>vic</dc:creator>
  <cp:lastModifiedBy>vic</cp:lastModifiedBy>
  <dcterms:modified xsi:type="dcterms:W3CDTF">2018-11-13T04:55:44Z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